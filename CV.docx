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1D57" w14:textId="1CDA3463" w:rsidR="00042B83" w:rsidRPr="00112B22" w:rsidRDefault="00042B83" w:rsidP="00273FD5">
      <w:pPr>
        <w:spacing w:after="0"/>
        <w:ind w:left="-864" w:right="-864"/>
        <w:jc w:val="center"/>
        <w:rPr>
          <w:rFonts w:eastAsiaTheme="majorEastAsia" w:cstheme="minorHAnsi"/>
          <w:bCs/>
          <w:spacing w:val="-20"/>
          <w:kern w:val="28"/>
          <w:sz w:val="28"/>
          <w:szCs w:val="28"/>
        </w:rPr>
      </w:pPr>
      <w:bookmarkStart w:id="0" w:name="_top"/>
      <w:bookmarkEnd w:id="0"/>
      <w:r w:rsidRPr="00112B22">
        <w:rPr>
          <w:rFonts w:eastAsiaTheme="majorEastAsia" w:cstheme="minorHAnsi"/>
          <w:bCs/>
          <w:spacing w:val="-20"/>
          <w:kern w:val="28"/>
          <w:sz w:val="28"/>
          <w:szCs w:val="28"/>
        </w:rPr>
        <w:t>KIANA KIASHEMSHAKI</w:t>
      </w:r>
    </w:p>
    <w:p w14:paraId="762E4DD8" w14:textId="1CF9802A" w:rsidR="00283377" w:rsidRPr="00112B22" w:rsidRDefault="00023B90" w:rsidP="00023B90">
      <w:pPr>
        <w:ind w:left="-1080" w:right="-864"/>
        <w:jc w:val="center"/>
        <w:rPr>
          <w:rFonts w:asciiTheme="minorBidi" w:eastAsiaTheme="majorEastAsia" w:hAnsiTheme="minorBidi"/>
          <w:bCs/>
          <w:color w:val="0070C0"/>
          <w:spacing w:val="-20"/>
          <w:kern w:val="28"/>
          <w:szCs w:val="20"/>
        </w:rPr>
      </w:pPr>
      <w:r w:rsidRPr="00112B22">
        <w:rPr>
          <w:rFonts w:ascii="Abadi" w:eastAsiaTheme="majorEastAsia" w:hAnsi="Abadi"/>
          <w:bCs/>
          <w:spacing w:val="-20"/>
          <w:kern w:val="28"/>
          <w:szCs w:val="20"/>
        </w:rPr>
        <w:t xml:space="preserve">                                                                 </w:t>
      </w:r>
      <w:r w:rsidR="00112B22">
        <w:rPr>
          <w:rFonts w:ascii="Abadi" w:eastAsiaTheme="majorEastAsia" w:hAnsi="Abadi"/>
          <w:bCs/>
          <w:spacing w:val="-20"/>
          <w:kern w:val="28"/>
          <w:szCs w:val="20"/>
        </w:rPr>
        <w:t xml:space="preserve">                           </w:t>
      </w:r>
      <w:r w:rsidRPr="00112B22">
        <w:rPr>
          <w:rFonts w:ascii="Abadi" w:eastAsiaTheme="majorEastAsia" w:hAnsi="Abadi"/>
          <w:bCs/>
          <w:spacing w:val="-20"/>
          <w:kern w:val="28"/>
          <w:szCs w:val="20"/>
        </w:rPr>
        <w:t xml:space="preserve"> </w:t>
      </w:r>
      <w:r w:rsidR="00283377" w:rsidRPr="00112B22">
        <w:rPr>
          <w:rFonts w:eastAsiaTheme="majorEastAsia" w:cstheme="minorHAnsi"/>
          <w:bCs/>
          <w:spacing w:val="-20"/>
          <w:kern w:val="28"/>
          <w:szCs w:val="20"/>
        </w:rPr>
        <w:t>Sacramento</w:t>
      </w:r>
      <w:r w:rsidR="005C39E8" w:rsidRPr="00112B22">
        <w:rPr>
          <w:rFonts w:eastAsiaTheme="majorEastAsia" w:cstheme="minorHAnsi"/>
          <w:bCs/>
          <w:spacing w:val="-20"/>
          <w:kern w:val="28"/>
          <w:szCs w:val="20"/>
        </w:rPr>
        <w:t>, California</w:t>
      </w:r>
      <w:r w:rsidR="00DC2F58" w:rsidRPr="00112B22">
        <w:rPr>
          <w:rFonts w:asciiTheme="minorBidi" w:eastAsiaTheme="majorEastAsia" w:hAnsiTheme="minorBidi"/>
          <w:bCs/>
          <w:spacing w:val="-20"/>
          <w:kern w:val="28"/>
          <w:szCs w:val="20"/>
        </w:rPr>
        <w:t xml:space="preserve">                </w:t>
      </w:r>
      <w:r w:rsidR="00DC2F58" w:rsidRPr="00112B22">
        <w:rPr>
          <w:rFonts w:asciiTheme="minorBidi" w:hAnsiTheme="minorBidi"/>
        </w:rPr>
        <w:t xml:space="preserve">            </w:t>
      </w:r>
      <w:r w:rsidR="00112B22">
        <w:rPr>
          <w:rFonts w:asciiTheme="minorBidi" w:hAnsiTheme="minorBidi"/>
        </w:rPr>
        <w:t xml:space="preserve">           </w:t>
      </w:r>
      <w:r w:rsidR="00DC2F58" w:rsidRPr="00112B22">
        <w:rPr>
          <w:rFonts w:asciiTheme="minorBidi" w:hAnsiTheme="minorBidi"/>
        </w:rPr>
        <w:t xml:space="preserve"> </w:t>
      </w:r>
      <w:r w:rsidR="00112B22">
        <w:rPr>
          <w:rFonts w:asciiTheme="minorBidi" w:hAnsiTheme="minorBidi"/>
        </w:rPr>
        <w:t xml:space="preserve">             </w:t>
      </w:r>
      <w:hyperlink r:id="rId11" w:history="1">
        <w:r w:rsidR="00DC2F58" w:rsidRPr="00096A1A">
          <w:rPr>
            <w:rStyle w:val="Hyperlink"/>
            <w:rFonts w:eastAsiaTheme="majorEastAsia" w:cstheme="minorHAnsi"/>
            <w:bCs/>
            <w:color w:val="0066CC"/>
            <w:spacing w:val="-20"/>
            <w:kern w:val="28"/>
            <w:szCs w:val="20"/>
          </w:rPr>
          <w:t>Portfol</w:t>
        </w:r>
        <w:r w:rsidR="00DC2F58" w:rsidRPr="00096A1A">
          <w:rPr>
            <w:rStyle w:val="Hyperlink"/>
            <w:rFonts w:eastAsiaTheme="majorEastAsia" w:cstheme="minorHAnsi"/>
            <w:bCs/>
            <w:color w:val="0066CC"/>
            <w:spacing w:val="-20"/>
            <w:kern w:val="28"/>
            <w:szCs w:val="20"/>
          </w:rPr>
          <w:t>i</w:t>
        </w:r>
        <w:r w:rsidR="00DC2F58" w:rsidRPr="00096A1A">
          <w:rPr>
            <w:rStyle w:val="Hyperlink"/>
            <w:rFonts w:eastAsiaTheme="majorEastAsia" w:cstheme="minorHAnsi"/>
            <w:bCs/>
            <w:color w:val="0066CC"/>
            <w:spacing w:val="-20"/>
            <w:kern w:val="28"/>
            <w:szCs w:val="20"/>
          </w:rPr>
          <w:t>o Link</w:t>
        </w:r>
      </w:hyperlink>
    </w:p>
    <w:p w14:paraId="22C51FDD" w14:textId="22884D40" w:rsidR="00003455" w:rsidRPr="00112B22" w:rsidRDefault="00581D3B" w:rsidP="0055146E">
      <w:pPr>
        <w:ind w:left="-270" w:right="-1152" w:hanging="810"/>
        <w:rPr>
          <w:rFonts w:asciiTheme="minorBidi" w:hAnsiTheme="minorBidi"/>
          <w:bCs/>
          <w:sz w:val="22"/>
        </w:rPr>
      </w:pPr>
      <w:r w:rsidRPr="00112B22">
        <w:rPr>
          <w:rFonts w:asciiTheme="minorBidi" w:eastAsiaTheme="majorEastAsia" w:hAnsiTheme="minorBidi"/>
          <w:b/>
          <w:spacing w:val="-20"/>
          <w:kern w:val="28"/>
          <w:sz w:val="22"/>
        </w:rPr>
        <w:t xml:space="preserve">                                             </w:t>
      </w:r>
      <w:r w:rsidR="00D16978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 xml:space="preserve">Tell: </w:t>
      </w:r>
      <w:r w:rsidR="00042B83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 xml:space="preserve">(415)-696-0546 </w:t>
      </w:r>
      <w:r w:rsidR="00D16978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 xml:space="preserve"> </w:t>
      </w:r>
      <w:r w:rsidR="00634418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 xml:space="preserve">        </w:t>
      </w:r>
      <w:r w:rsidR="00D16978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 xml:space="preserve">Email: </w:t>
      </w:r>
      <w:hyperlink r:id="rId12" w:history="1">
        <w:r w:rsidR="00D16978" w:rsidRPr="00096A1A">
          <w:rPr>
            <w:rStyle w:val="Hyperlink"/>
            <w:rFonts w:asciiTheme="minorBidi" w:eastAsiaTheme="majorEastAsia" w:hAnsiTheme="minorBidi"/>
            <w:bCs/>
            <w:color w:val="0066CC"/>
            <w:spacing w:val="-20"/>
            <w:kern w:val="28"/>
            <w:sz w:val="22"/>
          </w:rPr>
          <w:t>kkiana@bgsu.edu</w:t>
        </w:r>
      </w:hyperlink>
      <w:r w:rsidR="00F622C6" w:rsidRPr="00096A1A">
        <w:rPr>
          <w:rFonts w:asciiTheme="minorBidi" w:eastAsiaTheme="majorEastAsia" w:hAnsiTheme="minorBidi"/>
          <w:bCs/>
          <w:color w:val="0066CC"/>
          <w:spacing w:val="-20"/>
          <w:kern w:val="28"/>
          <w:sz w:val="22"/>
        </w:rPr>
        <w:t xml:space="preserve"> </w:t>
      </w:r>
      <w:r w:rsidR="00065BB5" w:rsidRPr="00096A1A">
        <w:rPr>
          <w:rFonts w:asciiTheme="minorBidi" w:eastAsiaTheme="majorEastAsia" w:hAnsiTheme="minorBidi"/>
          <w:bCs/>
          <w:color w:val="0066CC"/>
          <w:spacing w:val="-20"/>
          <w:kern w:val="28"/>
          <w:sz w:val="22"/>
        </w:rPr>
        <w:t xml:space="preserve"> </w:t>
      </w:r>
      <w:r w:rsidR="00634418" w:rsidRPr="00096A1A">
        <w:rPr>
          <w:rFonts w:asciiTheme="minorBidi" w:eastAsiaTheme="majorEastAsia" w:hAnsiTheme="minorBidi"/>
          <w:bCs/>
          <w:color w:val="0066CC"/>
          <w:spacing w:val="-20"/>
          <w:kern w:val="28"/>
          <w:sz w:val="22"/>
        </w:rPr>
        <w:t xml:space="preserve">       </w:t>
      </w:r>
      <w:proofErr w:type="spellStart"/>
      <w:r w:rsidR="00634418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>Linkedin</w:t>
      </w:r>
      <w:proofErr w:type="spellEnd"/>
      <w:r w:rsidR="00634418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 xml:space="preserve">: </w:t>
      </w:r>
      <w:hyperlink r:id="rId13" w:history="1">
        <w:r w:rsidR="008242F6" w:rsidRPr="00096A1A">
          <w:rPr>
            <w:rStyle w:val="Hyperlink"/>
            <w:rFonts w:asciiTheme="minorBidi" w:eastAsiaTheme="majorEastAsia" w:hAnsiTheme="minorBidi"/>
            <w:bCs/>
            <w:color w:val="0066CC"/>
            <w:spacing w:val="-20"/>
            <w:kern w:val="28"/>
            <w:sz w:val="22"/>
          </w:rPr>
          <w:t>https://www.linkedin.com/in/kianakiashemshaki</w:t>
        </w:r>
      </w:hyperlink>
      <w:r w:rsidR="00F622C6" w:rsidRPr="00096A1A">
        <w:rPr>
          <w:rFonts w:asciiTheme="minorBidi" w:eastAsiaTheme="majorEastAsia" w:hAnsiTheme="minorBidi"/>
          <w:bCs/>
          <w:color w:val="0066CC"/>
          <w:spacing w:val="-20"/>
          <w:kern w:val="28"/>
          <w:sz w:val="22"/>
        </w:rPr>
        <w:t xml:space="preserve"> </w:t>
      </w:r>
      <w:r w:rsidR="00634418" w:rsidRPr="00096A1A">
        <w:rPr>
          <w:rFonts w:asciiTheme="minorBidi" w:eastAsiaTheme="majorEastAsia" w:hAnsiTheme="minorBidi"/>
          <w:bCs/>
          <w:color w:val="0066CC"/>
          <w:spacing w:val="-20"/>
          <w:kern w:val="28"/>
          <w:sz w:val="22"/>
        </w:rPr>
        <w:t xml:space="preserve">        </w:t>
      </w:r>
      <w:r w:rsidR="00EB41A9" w:rsidRPr="00112B22">
        <w:rPr>
          <w:rFonts w:asciiTheme="minorBidi" w:eastAsiaTheme="majorEastAsia" w:hAnsiTheme="minorBidi"/>
          <w:bCs/>
          <w:spacing w:val="-20"/>
          <w:kern w:val="28"/>
          <w:sz w:val="22"/>
        </w:rPr>
        <w:t>Website:</w:t>
      </w:r>
      <w:r w:rsidR="00EB41A9" w:rsidRPr="00112B22">
        <w:rPr>
          <w:rFonts w:asciiTheme="minorBidi" w:eastAsiaTheme="majorEastAsia" w:hAnsiTheme="minorBidi"/>
          <w:b/>
          <w:spacing w:val="-20"/>
          <w:kern w:val="28"/>
          <w:sz w:val="22"/>
        </w:rPr>
        <w:t xml:space="preserve"> </w:t>
      </w:r>
      <w:hyperlink r:id="rId14" w:history="1">
        <w:r w:rsidR="00283377" w:rsidRPr="00096A1A">
          <w:rPr>
            <w:rStyle w:val="Hyperlink"/>
            <w:rFonts w:asciiTheme="minorBidi" w:eastAsiaTheme="majorEastAsia" w:hAnsiTheme="minorBidi"/>
            <w:bCs/>
            <w:color w:val="0066CC"/>
            <w:spacing w:val="-20"/>
            <w:kern w:val="28"/>
            <w:sz w:val="22"/>
          </w:rPr>
          <w:t>Kiana-kia.com</w:t>
        </w:r>
      </w:hyperlink>
      <w:r w:rsidR="00042B83" w:rsidRPr="00096A1A">
        <w:rPr>
          <w:rFonts w:asciiTheme="minorBidi" w:eastAsiaTheme="majorEastAsia" w:hAnsiTheme="minorBidi"/>
          <w:bCs/>
          <w:color w:val="0066CC"/>
          <w:spacing w:val="-20"/>
          <w:kern w:val="28"/>
          <w:sz w:val="22"/>
        </w:rPr>
        <w:t xml:space="preserve"> </w:t>
      </w:r>
    </w:p>
    <w:p w14:paraId="7F643953" w14:textId="62F78AD7" w:rsidR="00F41BEE" w:rsidRDefault="00042B83" w:rsidP="0055146E">
      <w:pPr>
        <w:pStyle w:val="Heading1"/>
        <w:spacing w:before="0" w:after="0"/>
        <w:ind w:right="-990" w:hanging="810"/>
      </w:pPr>
      <w:r>
        <w:t>Education</w:t>
      </w:r>
    </w:p>
    <w:p w14:paraId="42F80F67" w14:textId="77777777" w:rsidR="00003455" w:rsidRPr="00003455" w:rsidRDefault="00003455" w:rsidP="00581D3B">
      <w:pPr>
        <w:spacing w:after="0" w:line="168" w:lineRule="auto"/>
        <w:ind w:left="-180" w:right="-1512" w:hanging="81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E33D7FB" wp14:editId="27A9A344">
                <wp:extent cx="945261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26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966BC5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4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Rt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352A7C0" w14:textId="5D31B5CB" w:rsidR="00012D3B" w:rsidRPr="005B7D82" w:rsidRDefault="00012D3B" w:rsidP="003D2D84">
      <w:pPr>
        <w:widowControl w:val="0"/>
        <w:autoSpaceDE w:val="0"/>
        <w:autoSpaceDN w:val="0"/>
        <w:spacing w:before="120" w:after="0"/>
        <w:ind w:left="-270" w:right="-990" w:hanging="540"/>
        <w:rPr>
          <w:rFonts w:eastAsia="Times New Roman" w:cstheme="minorHAnsi"/>
          <w:color w:val="auto"/>
          <w:szCs w:val="20"/>
          <w:lang w:eastAsia="en-US"/>
        </w:rPr>
      </w:pP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Bowling Green State University (BGSU),</w:t>
      </w: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 Master of </w:t>
      </w:r>
      <w:r w:rsidR="00464889" w:rsidRPr="005B7D82">
        <w:rPr>
          <w:rFonts w:eastAsia="Times New Roman" w:cstheme="minorHAnsi"/>
          <w:color w:val="auto"/>
          <w:szCs w:val="20"/>
          <w:lang w:eastAsia="en-US"/>
        </w:rPr>
        <w:t>Computer Science</w:t>
      </w: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, Cyber Security | GPA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3.8</w:t>
      </w: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                        </w:t>
      </w:r>
      <w:r w:rsidR="00973428" w:rsidRPr="005B7D82">
        <w:rPr>
          <w:rFonts w:eastAsia="Times New Roman" w:cstheme="minorHAnsi"/>
          <w:color w:val="auto"/>
          <w:szCs w:val="20"/>
          <w:lang w:eastAsia="en-US"/>
        </w:rPr>
        <w:t xml:space="preserve">                   </w:t>
      </w:r>
      <w:r w:rsidR="00875E29" w:rsidRPr="005B7D82">
        <w:rPr>
          <w:rFonts w:eastAsia="Times New Roman" w:cstheme="minorHAnsi"/>
          <w:color w:val="auto"/>
          <w:szCs w:val="20"/>
          <w:lang w:eastAsia="en-US"/>
        </w:rPr>
        <w:t xml:space="preserve"> </w:t>
      </w:r>
      <w:r w:rsidR="00973428" w:rsidRPr="005B7D82">
        <w:rPr>
          <w:rFonts w:eastAsia="Times New Roman" w:cstheme="minorHAnsi"/>
          <w:color w:val="auto"/>
          <w:szCs w:val="20"/>
          <w:lang w:eastAsia="en-US"/>
        </w:rPr>
        <w:t xml:space="preserve"> </w:t>
      </w:r>
      <w:r w:rsidR="00C32479" w:rsidRPr="005B7D82">
        <w:rPr>
          <w:rFonts w:eastAsia="Times New Roman" w:cstheme="minorHAnsi"/>
          <w:color w:val="auto"/>
          <w:szCs w:val="20"/>
          <w:lang w:eastAsia="en-US"/>
        </w:rPr>
        <w:t xml:space="preserve">                 </w:t>
      </w:r>
      <w:r w:rsidR="0055146E" w:rsidRPr="005B7D82">
        <w:rPr>
          <w:rFonts w:eastAsia="Times New Roman" w:cstheme="minorHAnsi"/>
          <w:color w:val="auto"/>
          <w:szCs w:val="20"/>
          <w:lang w:eastAsia="en-US"/>
        </w:rPr>
        <w:t xml:space="preserve">       </w:t>
      </w:r>
      <w:r w:rsidR="005B7D82">
        <w:rPr>
          <w:rFonts w:eastAsia="Times New Roman" w:cstheme="minorHAnsi"/>
          <w:color w:val="auto"/>
          <w:szCs w:val="20"/>
          <w:lang w:eastAsia="en-US"/>
        </w:rPr>
        <w:t xml:space="preserve">  </w:t>
      </w:r>
      <w:r w:rsidR="00860D0F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Aug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2023-</w:t>
      </w:r>
      <w:r w:rsidR="00860D0F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 May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2025</w:t>
      </w: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                                              </w:t>
      </w:r>
    </w:p>
    <w:p w14:paraId="25EDAC0F" w14:textId="77777777" w:rsidR="00C32479" w:rsidRPr="005B7D82" w:rsidRDefault="00012D3B" w:rsidP="00581D3B">
      <w:pPr>
        <w:widowControl w:val="0"/>
        <w:autoSpaceDE w:val="0"/>
        <w:autoSpaceDN w:val="0"/>
        <w:spacing w:after="0"/>
        <w:ind w:left="-270" w:right="-900" w:hanging="540"/>
        <w:rPr>
          <w:rFonts w:eastAsia="Times New Roman" w:cstheme="minorHAnsi"/>
          <w:color w:val="auto"/>
          <w:szCs w:val="20"/>
          <w:lang w:eastAsia="en-US"/>
        </w:rPr>
      </w:pP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Coursework: Design and Analysis of Algorithms, Visualization, Data Science programming, AI Techniques (ML, DL, NLP), </w:t>
      </w:r>
    </w:p>
    <w:p w14:paraId="64FA1C22" w14:textId="615C1DBC" w:rsidR="00012D3B" w:rsidRPr="005B7D82" w:rsidRDefault="00012D3B" w:rsidP="00581D3B">
      <w:pPr>
        <w:widowControl w:val="0"/>
        <w:autoSpaceDE w:val="0"/>
        <w:autoSpaceDN w:val="0"/>
        <w:spacing w:after="0"/>
        <w:ind w:left="-270" w:right="-900" w:hanging="540"/>
        <w:rPr>
          <w:rFonts w:eastAsia="Times New Roman" w:cstheme="minorHAnsi"/>
          <w:color w:val="auto"/>
          <w:szCs w:val="20"/>
          <w:lang w:eastAsia="en-US"/>
        </w:rPr>
      </w:pP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Computer and Mobile Forensics, Network Security and Forensics, Computer Systems Security, Secure Software Engineering. </w:t>
      </w:r>
    </w:p>
    <w:p w14:paraId="6A1624B5" w14:textId="05B18A5C" w:rsidR="00012D3B" w:rsidRPr="005B7D82" w:rsidRDefault="00012D3B" w:rsidP="00581D3B">
      <w:pPr>
        <w:widowControl w:val="0"/>
        <w:autoSpaceDE w:val="0"/>
        <w:autoSpaceDN w:val="0"/>
        <w:spacing w:after="0"/>
        <w:ind w:left="-270" w:hanging="540"/>
        <w:rPr>
          <w:rFonts w:eastAsia="Times New Roman" w:cstheme="minorHAnsi"/>
          <w:color w:val="auto"/>
          <w:szCs w:val="20"/>
          <w:lang w:eastAsia="en-US"/>
        </w:rPr>
      </w:pP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Network Architecture &amp; Applications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(TA</w:t>
      </w:r>
      <w:r w:rsidR="009805BA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),</w:t>
      </w: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 Parallel Computing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(TA)</w:t>
      </w: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, Operating Systems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(TA)</w:t>
      </w:r>
      <w:r w:rsidR="009805BA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.</w:t>
      </w:r>
      <w:r w:rsidR="003D2D84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br/>
      </w:r>
    </w:p>
    <w:p w14:paraId="6E8B2438" w14:textId="6B489892" w:rsidR="00012D3B" w:rsidRPr="005B7D82" w:rsidRDefault="00012D3B" w:rsidP="00581D3B">
      <w:pPr>
        <w:widowControl w:val="0"/>
        <w:autoSpaceDE w:val="0"/>
        <w:autoSpaceDN w:val="0"/>
        <w:spacing w:after="0"/>
        <w:ind w:left="-270" w:right="-1350" w:hanging="540"/>
        <w:rPr>
          <w:rFonts w:eastAsia="Times New Roman" w:cstheme="minorHAnsi"/>
          <w:color w:val="auto"/>
          <w:szCs w:val="20"/>
          <w:lang w:eastAsia="en-US"/>
        </w:rPr>
      </w:pP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Azad Tehran University (IAU),</w:t>
      </w:r>
      <w:r w:rsidRPr="005B7D82">
        <w:rPr>
          <w:rFonts w:eastAsia="Times New Roman" w:cstheme="minorHAnsi"/>
          <w:color w:val="auto"/>
          <w:szCs w:val="20"/>
          <w:lang w:eastAsia="en-US"/>
        </w:rPr>
        <w:t xml:space="preserve"> bachelor’s in software engineering, GPA </w:t>
      </w:r>
      <w:r w:rsidR="001F1AA5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4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.4                                                          </w:t>
      </w:r>
      <w:r w:rsidR="00973428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                    </w:t>
      </w:r>
      <w:r w:rsidR="00C32479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                  </w:t>
      </w:r>
      <w:r w:rsidR="0055146E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         </w:t>
      </w:r>
      <w:r w:rsid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  </w:t>
      </w:r>
      <w:r w:rsidR="00264C20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Sep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>2015-</w:t>
      </w:r>
      <w:r w:rsidR="0003532A"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 Apr </w:t>
      </w:r>
      <w:r w:rsidRPr="005B7D82">
        <w:rPr>
          <w:rFonts w:eastAsia="Times New Roman" w:cstheme="minorHAnsi"/>
          <w:b/>
          <w:bCs/>
          <w:color w:val="auto"/>
          <w:szCs w:val="20"/>
          <w:lang w:eastAsia="en-US"/>
        </w:rPr>
        <w:t xml:space="preserve">2019                                                                                </w:t>
      </w:r>
    </w:p>
    <w:p w14:paraId="0D919E1A" w14:textId="59BA8210" w:rsidR="00003455" w:rsidRPr="005B7D82" w:rsidRDefault="00012D3B" w:rsidP="00C7795E">
      <w:pPr>
        <w:widowControl w:val="0"/>
        <w:autoSpaceDE w:val="0"/>
        <w:autoSpaceDN w:val="0"/>
        <w:ind w:left="-324" w:right="-576" w:hanging="540"/>
        <w:rPr>
          <w:rFonts w:eastAsia="Times New Roman" w:cstheme="minorHAnsi"/>
          <w:color w:val="auto"/>
          <w:szCs w:val="20"/>
          <w:lang w:eastAsia="en-US"/>
        </w:rPr>
      </w:pPr>
      <w:r w:rsidRPr="005B7D82">
        <w:rPr>
          <w:rFonts w:eastAsia="Times New Roman" w:cstheme="minorHAnsi"/>
          <w:color w:val="auto"/>
          <w:szCs w:val="20"/>
          <w:lang w:eastAsia="en-US"/>
        </w:rPr>
        <w:t>Awarded Best Graduate Teaching Assistant (Spring 2018)</w:t>
      </w:r>
    </w:p>
    <w:p w14:paraId="266B16C0" w14:textId="77777777" w:rsidR="00F41BEE" w:rsidRDefault="006E3F21" w:rsidP="00581D3B">
      <w:pPr>
        <w:pStyle w:val="Heading1"/>
        <w:spacing w:before="0" w:after="0"/>
        <w:ind w:left="-54" w:right="-432" w:hanging="810"/>
      </w:pPr>
      <w:sdt>
        <w:sdtPr>
          <w:id w:val="1494989950"/>
          <w:placeholder>
            <w:docPart w:val="ED6EAE3891104C609C69F303583DF920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75548C47" w14:textId="77777777" w:rsidR="00003455" w:rsidRPr="00003455" w:rsidRDefault="00003455" w:rsidP="0055146E">
      <w:pPr>
        <w:spacing w:after="0" w:line="168" w:lineRule="auto"/>
        <w:ind w:left="-270" w:right="-1440" w:hanging="81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22AC318" wp14:editId="1F56066F">
                <wp:extent cx="9509760" cy="14287"/>
                <wp:effectExtent l="0" t="0" r="34290" b="2413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0" cy="142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ECC31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8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63AE89EC" w14:textId="02A72BB3" w:rsidR="00012D3B" w:rsidRPr="005B7D82" w:rsidRDefault="00012D3B" w:rsidP="003D2D84">
      <w:pPr>
        <w:pStyle w:val="Heading2"/>
        <w:spacing w:before="120" w:after="0"/>
        <w:ind w:left="-270" w:right="-1350" w:hanging="540"/>
        <w:rPr>
          <w:szCs w:val="20"/>
        </w:rPr>
      </w:pPr>
      <w:r w:rsidRPr="005B7D82">
        <w:rPr>
          <w:szCs w:val="20"/>
        </w:rPr>
        <w:t xml:space="preserve">Graduate Teaching Assistant, Bowling Green State University                                                                                                 </w:t>
      </w:r>
      <w:r w:rsidR="00712F8C" w:rsidRPr="005B7D82">
        <w:rPr>
          <w:szCs w:val="20"/>
        </w:rPr>
        <w:t xml:space="preserve">             </w:t>
      </w:r>
      <w:r w:rsidR="00094328" w:rsidRPr="005B7D82">
        <w:rPr>
          <w:szCs w:val="20"/>
        </w:rPr>
        <w:t xml:space="preserve"> </w:t>
      </w:r>
      <w:r w:rsidR="00712F8C" w:rsidRPr="005B7D82">
        <w:rPr>
          <w:szCs w:val="20"/>
        </w:rPr>
        <w:t xml:space="preserve"> </w:t>
      </w:r>
      <w:r w:rsidR="00581D3B" w:rsidRPr="005B7D82">
        <w:rPr>
          <w:szCs w:val="20"/>
        </w:rPr>
        <w:t xml:space="preserve">      </w:t>
      </w:r>
      <w:r w:rsidR="005B7D82">
        <w:rPr>
          <w:szCs w:val="20"/>
        </w:rPr>
        <w:t xml:space="preserve">     </w:t>
      </w:r>
      <w:r w:rsidR="00860D0F" w:rsidRPr="005B7D82">
        <w:rPr>
          <w:szCs w:val="20"/>
        </w:rPr>
        <w:t xml:space="preserve">Aug </w:t>
      </w:r>
      <w:r w:rsidRPr="005B7D82">
        <w:rPr>
          <w:szCs w:val="20"/>
        </w:rPr>
        <w:t>2023-</w:t>
      </w:r>
      <w:r w:rsidR="00860D0F" w:rsidRPr="005B7D82">
        <w:rPr>
          <w:szCs w:val="20"/>
        </w:rPr>
        <w:t xml:space="preserve"> May </w:t>
      </w:r>
      <w:r w:rsidRPr="005B7D82">
        <w:rPr>
          <w:szCs w:val="20"/>
        </w:rPr>
        <w:t>2025</w:t>
      </w:r>
    </w:p>
    <w:p w14:paraId="39EE051E" w14:textId="23B6B061" w:rsidR="00012D3B" w:rsidRPr="005B7D82" w:rsidRDefault="00012D3B" w:rsidP="00581D3B">
      <w:pPr>
        <w:pStyle w:val="Heading2"/>
        <w:spacing w:before="120"/>
        <w:ind w:left="-270" w:right="-990" w:hanging="360"/>
        <w:rPr>
          <w:b w:val="0"/>
          <w:bCs/>
          <w:szCs w:val="20"/>
        </w:rPr>
      </w:pPr>
      <w:r w:rsidRPr="005B7D82">
        <w:rPr>
          <w:b w:val="0"/>
          <w:bCs/>
          <w:szCs w:val="20"/>
        </w:rPr>
        <w:t>• Facilitate study sessions and labs for undergraduate students in "Operating Systems"</w:t>
      </w:r>
      <w:r w:rsidR="009805BA" w:rsidRPr="005B7D82">
        <w:rPr>
          <w:b w:val="0"/>
          <w:bCs/>
          <w:szCs w:val="20"/>
        </w:rPr>
        <w:t xml:space="preserve"> and </w:t>
      </w:r>
      <w:r w:rsidRPr="005B7D82">
        <w:rPr>
          <w:b w:val="0"/>
          <w:bCs/>
          <w:szCs w:val="20"/>
        </w:rPr>
        <w:t>"</w:t>
      </w:r>
      <w:r w:rsidR="00E120E4" w:rsidRPr="005B7D82">
        <w:rPr>
          <w:rFonts w:eastAsia="Times New Roman" w:cstheme="minorHAnsi"/>
          <w:color w:val="auto"/>
          <w:szCs w:val="20"/>
          <w:lang w:eastAsia="en-US"/>
        </w:rPr>
        <w:t xml:space="preserve"> </w:t>
      </w:r>
      <w:r w:rsidR="00E120E4" w:rsidRPr="005B7D82">
        <w:rPr>
          <w:rFonts w:eastAsia="Times New Roman" w:cstheme="minorHAnsi"/>
          <w:b w:val="0"/>
          <w:bCs/>
          <w:color w:val="auto"/>
          <w:szCs w:val="20"/>
          <w:lang w:eastAsia="en-US"/>
        </w:rPr>
        <w:t>Network Architecture &amp; Applications</w:t>
      </w:r>
      <w:r w:rsidR="00E120E4" w:rsidRPr="005B7D82">
        <w:rPr>
          <w:rFonts w:eastAsia="Times New Roman" w:cstheme="minorHAnsi"/>
          <w:color w:val="auto"/>
          <w:szCs w:val="20"/>
          <w:lang w:eastAsia="en-US"/>
        </w:rPr>
        <w:t xml:space="preserve"> </w:t>
      </w:r>
      <w:r w:rsidRPr="005B7D82">
        <w:rPr>
          <w:b w:val="0"/>
          <w:bCs/>
          <w:szCs w:val="20"/>
        </w:rPr>
        <w:t>".</w:t>
      </w:r>
    </w:p>
    <w:p w14:paraId="7B471654" w14:textId="74C59566" w:rsidR="00012D3B" w:rsidRPr="005B7D82" w:rsidRDefault="00012D3B" w:rsidP="00581D3B">
      <w:pPr>
        <w:pStyle w:val="Heading2"/>
        <w:spacing w:before="120"/>
        <w:ind w:left="-270" w:right="-990" w:hanging="360"/>
        <w:rPr>
          <w:b w:val="0"/>
          <w:bCs/>
          <w:szCs w:val="20"/>
        </w:rPr>
      </w:pPr>
      <w:r w:rsidRPr="005B7D82">
        <w:rPr>
          <w:b w:val="0"/>
          <w:bCs/>
          <w:szCs w:val="20"/>
        </w:rPr>
        <w:t xml:space="preserve">• Aide and grader for assignments and quizzes on </w:t>
      </w:r>
      <w:r w:rsidR="00E120E4" w:rsidRPr="005B7D82">
        <w:rPr>
          <w:b w:val="0"/>
          <w:bCs/>
          <w:szCs w:val="20"/>
        </w:rPr>
        <w:t xml:space="preserve">Linux and </w:t>
      </w:r>
      <w:r w:rsidRPr="005B7D82">
        <w:rPr>
          <w:b w:val="0"/>
          <w:bCs/>
          <w:szCs w:val="20"/>
        </w:rPr>
        <w:t>C++ Programming.</w:t>
      </w:r>
    </w:p>
    <w:p w14:paraId="71308AD3" w14:textId="75077DF4" w:rsidR="00012D3B" w:rsidRPr="005B7D82" w:rsidRDefault="00012D3B" w:rsidP="00581D3B">
      <w:pPr>
        <w:pStyle w:val="Heading2"/>
        <w:spacing w:before="120"/>
        <w:ind w:left="-270" w:right="-1350" w:hanging="540"/>
        <w:rPr>
          <w:szCs w:val="20"/>
        </w:rPr>
      </w:pPr>
      <w:r w:rsidRPr="005B7D82">
        <w:rPr>
          <w:szCs w:val="20"/>
        </w:rPr>
        <w:t xml:space="preserve">Web Developer, Green Host                                                                                                                                                    </w:t>
      </w:r>
      <w:r w:rsidR="00712F8C" w:rsidRPr="005B7D82">
        <w:rPr>
          <w:szCs w:val="20"/>
        </w:rPr>
        <w:t xml:space="preserve">      </w:t>
      </w:r>
      <w:r w:rsidR="000F4E04" w:rsidRPr="005B7D82">
        <w:rPr>
          <w:szCs w:val="20"/>
        </w:rPr>
        <w:t xml:space="preserve">          </w:t>
      </w:r>
      <w:r w:rsidR="00BA239C" w:rsidRPr="005B7D82">
        <w:rPr>
          <w:szCs w:val="20"/>
        </w:rPr>
        <w:t xml:space="preserve">     </w:t>
      </w:r>
      <w:r w:rsidR="00581D3B" w:rsidRPr="005B7D82">
        <w:rPr>
          <w:szCs w:val="20"/>
        </w:rPr>
        <w:t xml:space="preserve">   </w:t>
      </w:r>
      <w:r w:rsidR="00094328" w:rsidRPr="005B7D82">
        <w:rPr>
          <w:szCs w:val="20"/>
        </w:rPr>
        <w:t xml:space="preserve"> </w:t>
      </w:r>
      <w:r w:rsidR="00581D3B" w:rsidRPr="005B7D82">
        <w:rPr>
          <w:szCs w:val="20"/>
        </w:rPr>
        <w:t xml:space="preserve">        </w:t>
      </w:r>
      <w:r w:rsidR="005B7D82">
        <w:rPr>
          <w:szCs w:val="20"/>
        </w:rPr>
        <w:t xml:space="preserve"> </w:t>
      </w:r>
      <w:r w:rsidR="003E56F6" w:rsidRPr="005B7D82">
        <w:rPr>
          <w:szCs w:val="20"/>
        </w:rPr>
        <w:t>Jun</w:t>
      </w:r>
      <w:r w:rsidR="00581D3B" w:rsidRPr="005B7D82">
        <w:rPr>
          <w:szCs w:val="20"/>
        </w:rPr>
        <w:t xml:space="preserve"> </w:t>
      </w:r>
      <w:r w:rsidRPr="005B7D82">
        <w:rPr>
          <w:szCs w:val="20"/>
        </w:rPr>
        <w:t>2021-</w:t>
      </w:r>
      <w:r w:rsidR="003E56F6" w:rsidRPr="005B7D82">
        <w:rPr>
          <w:szCs w:val="20"/>
        </w:rPr>
        <w:t xml:space="preserve"> Jul</w:t>
      </w:r>
      <w:r w:rsidR="006C1326" w:rsidRPr="005B7D82">
        <w:rPr>
          <w:szCs w:val="20"/>
        </w:rPr>
        <w:t xml:space="preserve"> </w:t>
      </w:r>
      <w:r w:rsidRPr="005B7D82">
        <w:rPr>
          <w:szCs w:val="20"/>
        </w:rPr>
        <w:t>2022</w:t>
      </w:r>
    </w:p>
    <w:p w14:paraId="6E4AB9A9" w14:textId="77777777" w:rsidR="00012D3B" w:rsidRPr="005B7D82" w:rsidRDefault="00012D3B" w:rsidP="00581D3B">
      <w:pPr>
        <w:pStyle w:val="Heading2"/>
        <w:spacing w:before="120"/>
        <w:ind w:left="-270" w:right="-990" w:hanging="360"/>
        <w:rPr>
          <w:b w:val="0"/>
          <w:bCs/>
          <w:szCs w:val="20"/>
        </w:rPr>
      </w:pPr>
      <w:r w:rsidRPr="005B7D82">
        <w:rPr>
          <w:b w:val="0"/>
          <w:bCs/>
          <w:szCs w:val="20"/>
        </w:rPr>
        <w:t>• Design, develop, and maintain web applications using HTML, CSS, JavaScript, and frameworks such as React.</w:t>
      </w:r>
    </w:p>
    <w:p w14:paraId="43C16FB9" w14:textId="77777777" w:rsidR="00012D3B" w:rsidRPr="005B7D82" w:rsidRDefault="00012D3B" w:rsidP="00581D3B">
      <w:pPr>
        <w:pStyle w:val="Heading2"/>
        <w:spacing w:before="120"/>
        <w:ind w:left="-270" w:right="-990" w:hanging="360"/>
        <w:rPr>
          <w:b w:val="0"/>
          <w:bCs/>
          <w:szCs w:val="20"/>
        </w:rPr>
      </w:pPr>
      <w:r w:rsidRPr="005B7D82">
        <w:rPr>
          <w:b w:val="0"/>
          <w:bCs/>
          <w:szCs w:val="20"/>
        </w:rPr>
        <w:t>• Optimize website performance through code and resource optimization, including image compression and caching strategies.</w:t>
      </w:r>
    </w:p>
    <w:p w14:paraId="6EE7D243" w14:textId="77777777" w:rsidR="00012D3B" w:rsidRPr="005B7D82" w:rsidRDefault="00012D3B" w:rsidP="00581D3B">
      <w:pPr>
        <w:pStyle w:val="Heading2"/>
        <w:spacing w:before="120"/>
        <w:ind w:left="-270" w:right="-990" w:hanging="360"/>
        <w:rPr>
          <w:b w:val="0"/>
          <w:bCs/>
          <w:szCs w:val="20"/>
        </w:rPr>
      </w:pPr>
      <w:r w:rsidRPr="005B7D82">
        <w:rPr>
          <w:b w:val="0"/>
          <w:bCs/>
          <w:szCs w:val="20"/>
        </w:rPr>
        <w:t xml:space="preserve">• Develop and integrate APIs to connect the front-end with back-end services.                     </w:t>
      </w:r>
    </w:p>
    <w:p w14:paraId="4E7A4E2C" w14:textId="0CA391E7" w:rsidR="00012D3B" w:rsidRPr="005B7D82" w:rsidRDefault="00012D3B" w:rsidP="00581D3B">
      <w:pPr>
        <w:pStyle w:val="Heading2"/>
        <w:spacing w:before="120"/>
        <w:ind w:left="-270" w:right="-1350" w:hanging="540"/>
        <w:rPr>
          <w:szCs w:val="20"/>
        </w:rPr>
      </w:pPr>
      <w:r w:rsidRPr="005B7D82">
        <w:rPr>
          <w:szCs w:val="20"/>
        </w:rPr>
        <w:t>IT Support,</w:t>
      </w:r>
      <w:r w:rsidR="00BA239C" w:rsidRPr="005B7D82">
        <w:rPr>
          <w:szCs w:val="20"/>
        </w:rPr>
        <w:t xml:space="preserve"> </w:t>
      </w:r>
      <w:r w:rsidRPr="005B7D82">
        <w:rPr>
          <w:szCs w:val="20"/>
        </w:rPr>
        <w:t xml:space="preserve">Green Host                                                                                                                                                            </w:t>
      </w:r>
      <w:r w:rsidR="000F4E04" w:rsidRPr="005B7D82">
        <w:rPr>
          <w:szCs w:val="20"/>
        </w:rPr>
        <w:t xml:space="preserve">                </w:t>
      </w:r>
      <w:r w:rsidR="00BA239C" w:rsidRPr="005B7D82">
        <w:rPr>
          <w:szCs w:val="20"/>
        </w:rPr>
        <w:t xml:space="preserve">     </w:t>
      </w:r>
      <w:r w:rsidR="00094328" w:rsidRPr="005B7D82">
        <w:rPr>
          <w:szCs w:val="20"/>
        </w:rPr>
        <w:t xml:space="preserve">  </w:t>
      </w:r>
      <w:r w:rsidR="00581D3B" w:rsidRPr="005B7D82">
        <w:rPr>
          <w:szCs w:val="20"/>
        </w:rPr>
        <w:t xml:space="preserve">           </w:t>
      </w:r>
      <w:r w:rsidR="00E808BF" w:rsidRPr="005B7D82">
        <w:rPr>
          <w:szCs w:val="20"/>
        </w:rPr>
        <w:t xml:space="preserve">Jan </w:t>
      </w:r>
      <w:r w:rsidRPr="005B7D82">
        <w:rPr>
          <w:szCs w:val="20"/>
        </w:rPr>
        <w:t>2020-</w:t>
      </w:r>
      <w:r w:rsidR="00E808BF" w:rsidRPr="005B7D82">
        <w:rPr>
          <w:szCs w:val="20"/>
        </w:rPr>
        <w:t xml:space="preserve"> Jun </w:t>
      </w:r>
      <w:r w:rsidRPr="005B7D82">
        <w:rPr>
          <w:szCs w:val="20"/>
        </w:rPr>
        <w:t>2021</w:t>
      </w:r>
    </w:p>
    <w:p w14:paraId="4515D54F" w14:textId="77777777" w:rsidR="00012D3B" w:rsidRPr="005B7D82" w:rsidRDefault="00012D3B" w:rsidP="00581D3B">
      <w:pPr>
        <w:pStyle w:val="Heading2"/>
        <w:spacing w:before="120"/>
        <w:ind w:left="-270" w:right="-990" w:hanging="360"/>
        <w:rPr>
          <w:b w:val="0"/>
          <w:bCs/>
          <w:szCs w:val="20"/>
        </w:rPr>
      </w:pPr>
      <w:r w:rsidRPr="005B7D82">
        <w:rPr>
          <w:b w:val="0"/>
          <w:bCs/>
          <w:szCs w:val="20"/>
        </w:rPr>
        <w:t>• Manage and maintain IT infrastructure, including servers, networks, and computer systems, ensuring optimal performance and   security.</w:t>
      </w:r>
    </w:p>
    <w:p w14:paraId="20CC80E4" w14:textId="2C38578F" w:rsidR="00003455" w:rsidRPr="005B7D82" w:rsidRDefault="00012D3B" w:rsidP="00C7795E">
      <w:pPr>
        <w:pStyle w:val="Heading2"/>
        <w:spacing w:before="120" w:after="240"/>
        <w:ind w:left="-270" w:right="-990" w:hanging="360"/>
        <w:rPr>
          <w:b w:val="0"/>
          <w:bCs/>
          <w:szCs w:val="20"/>
        </w:rPr>
      </w:pPr>
      <w:r w:rsidRPr="005B7D82">
        <w:rPr>
          <w:b w:val="0"/>
          <w:bCs/>
          <w:szCs w:val="20"/>
        </w:rPr>
        <w:t>• Monitor and troubleshoot network performance, resolving connectivity issues and optimizing network reliability.</w:t>
      </w:r>
    </w:p>
    <w:p w14:paraId="60796E1D" w14:textId="31BAE11B" w:rsidR="00F41BEE" w:rsidRDefault="00012D3B" w:rsidP="00581D3B">
      <w:pPr>
        <w:pStyle w:val="Heading1"/>
        <w:spacing w:before="0" w:after="0"/>
        <w:ind w:left="-54" w:right="-990" w:hanging="810"/>
      </w:pPr>
      <w:r>
        <w:t>Academic projects</w:t>
      </w:r>
    </w:p>
    <w:p w14:paraId="2D822CB9" w14:textId="77777777" w:rsidR="00003455" w:rsidRPr="00003455" w:rsidRDefault="00003455" w:rsidP="0055146E">
      <w:pPr>
        <w:spacing w:after="0" w:line="168" w:lineRule="auto"/>
        <w:ind w:left="-270" w:right="-990" w:hanging="81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1B779F6" wp14:editId="15AF0926">
                <wp:extent cx="950976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AC397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8229781" w14:textId="77777777" w:rsidR="006E286F" w:rsidRPr="005B7D82" w:rsidRDefault="006E286F" w:rsidP="003D2D84">
      <w:pPr>
        <w:spacing w:before="120"/>
        <w:ind w:left="-270" w:right="-990" w:hanging="630"/>
        <w:rPr>
          <w:b/>
          <w:bCs/>
          <w:szCs w:val="20"/>
        </w:rPr>
      </w:pPr>
      <w:r w:rsidRPr="005B7D82">
        <w:rPr>
          <w:b/>
          <w:bCs/>
          <w:szCs w:val="20"/>
        </w:rPr>
        <w:t>Comprehensive Analysis of Factors Affecting Mathematics Learning in Higher Education</w:t>
      </w:r>
    </w:p>
    <w:p w14:paraId="721B1038" w14:textId="77777777" w:rsidR="006E286F" w:rsidRPr="005B7D82" w:rsidRDefault="006E286F" w:rsidP="00581D3B">
      <w:pPr>
        <w:ind w:left="-270" w:right="-576" w:hanging="360"/>
        <w:rPr>
          <w:szCs w:val="20"/>
        </w:rPr>
      </w:pPr>
      <w:r w:rsidRPr="005B7D82">
        <w:rPr>
          <w:szCs w:val="20"/>
        </w:rPr>
        <w:t>• Conducted a study analyzing factors influencing student performance in higher education mathematics.</w:t>
      </w:r>
    </w:p>
    <w:p w14:paraId="134A24D0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Performed Exploratory Data Analysis (EDA) to identify patterns and trends in student responses.</w:t>
      </w:r>
    </w:p>
    <w:p w14:paraId="1E730BC4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Applied statistical testing to uncover differences in performance.</w:t>
      </w:r>
    </w:p>
    <w:p w14:paraId="3E972DA1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Built machine learning classification models for predictive insights and clustering techniques for grouping similar behaviors.</w:t>
      </w:r>
    </w:p>
    <w:p w14:paraId="48BE41A5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 xml:space="preserve">• </w:t>
      </w:r>
      <w:r w:rsidRPr="005B7D82">
        <w:rPr>
          <w:b/>
          <w:bCs/>
          <w:szCs w:val="20"/>
        </w:rPr>
        <w:t>Skills:</w:t>
      </w:r>
      <w:r w:rsidRPr="005B7D82">
        <w:rPr>
          <w:szCs w:val="20"/>
        </w:rPr>
        <w:t xml:space="preserve"> Python, Pandas, NumPy, Scikit-learn, Matplotlib, Statistical Analysis, Machine Learning </w:t>
      </w:r>
    </w:p>
    <w:p w14:paraId="45E92DB5" w14:textId="77777777" w:rsidR="006E286F" w:rsidRPr="005B7D82" w:rsidRDefault="006E286F" w:rsidP="006E3F21">
      <w:pPr>
        <w:spacing w:before="240"/>
        <w:ind w:left="-270" w:right="-990" w:hanging="630"/>
        <w:rPr>
          <w:b/>
          <w:bCs/>
          <w:szCs w:val="20"/>
        </w:rPr>
      </w:pPr>
      <w:r w:rsidRPr="005B7D82">
        <w:rPr>
          <w:b/>
          <w:bCs/>
          <w:szCs w:val="20"/>
        </w:rPr>
        <w:t>Developing Hands-On Modules on Digital Forensics for Future Students</w:t>
      </w:r>
    </w:p>
    <w:p w14:paraId="1D8B5FA2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Designed practical educational modules on digital forensics investigations for beginner students.</w:t>
      </w:r>
    </w:p>
    <w:p w14:paraId="06E08C64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Topics covered include hard disk forensics, memory forensics, and Android phone forensics.</w:t>
      </w:r>
    </w:p>
    <w:p w14:paraId="6F769731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Aimed to make digital forensics concepts accessible and engaging.</w:t>
      </w:r>
    </w:p>
    <w:p w14:paraId="33931BDA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 xml:space="preserve">• </w:t>
      </w:r>
      <w:r w:rsidRPr="005B7D82">
        <w:rPr>
          <w:b/>
          <w:bCs/>
          <w:szCs w:val="20"/>
        </w:rPr>
        <w:t>Skills:</w:t>
      </w:r>
      <w:r w:rsidRPr="005B7D82">
        <w:rPr>
          <w:szCs w:val="20"/>
        </w:rPr>
        <w:t xml:space="preserve"> CTF Challenges, Autopsy, Kali Linux, FTK Imager, Volatility, Digital Forensics, Educational Module Development</w:t>
      </w:r>
    </w:p>
    <w:p w14:paraId="2DA04726" w14:textId="77777777" w:rsidR="006E286F" w:rsidRPr="005B7D82" w:rsidRDefault="006E286F" w:rsidP="006E3F21">
      <w:pPr>
        <w:spacing w:before="240"/>
        <w:ind w:left="-270" w:right="-990" w:hanging="630"/>
        <w:rPr>
          <w:b/>
          <w:bCs/>
          <w:szCs w:val="20"/>
        </w:rPr>
      </w:pPr>
      <w:r w:rsidRPr="005B7D82">
        <w:rPr>
          <w:b/>
          <w:bCs/>
          <w:szCs w:val="20"/>
        </w:rPr>
        <w:t xml:space="preserve">Water and Soil Analysis Visualization </w:t>
      </w:r>
    </w:p>
    <w:p w14:paraId="78D6452F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Created interactive visualizations for field data related to water and soil behavior.</w:t>
      </w:r>
    </w:p>
    <w:p w14:paraId="4F2907BF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Aided in exploring scientific experiments using dynamic and visually appealing interfaces.</w:t>
      </w:r>
    </w:p>
    <w:p w14:paraId="741B04F9" w14:textId="77777777" w:rsidR="006E286F" w:rsidRPr="005B7D82" w:rsidRDefault="006E286F" w:rsidP="006E3F21">
      <w:pPr>
        <w:ind w:left="-270" w:right="-990" w:hanging="360"/>
        <w:rPr>
          <w:szCs w:val="20"/>
        </w:rPr>
      </w:pPr>
      <w:r w:rsidRPr="005B7D82">
        <w:rPr>
          <w:szCs w:val="20"/>
        </w:rPr>
        <w:t xml:space="preserve">• </w:t>
      </w:r>
      <w:r w:rsidRPr="005B7D82">
        <w:rPr>
          <w:b/>
          <w:bCs/>
          <w:szCs w:val="20"/>
        </w:rPr>
        <w:t>Skills</w:t>
      </w:r>
      <w:r w:rsidRPr="005B7D82">
        <w:rPr>
          <w:szCs w:val="20"/>
        </w:rPr>
        <w:t xml:space="preserve">: HTML, CSS, JavaScript, D3.js, Bootstrap, Data Visualization, Web Development </w:t>
      </w:r>
    </w:p>
    <w:p w14:paraId="4B9AB573" w14:textId="77777777" w:rsidR="006E286F" w:rsidRPr="005B7D82" w:rsidRDefault="006E286F" w:rsidP="006E3F21">
      <w:pPr>
        <w:spacing w:before="240"/>
        <w:ind w:left="-270" w:right="-990" w:hanging="630"/>
        <w:rPr>
          <w:b/>
          <w:bCs/>
          <w:szCs w:val="20"/>
        </w:rPr>
      </w:pPr>
      <w:r w:rsidRPr="005B7D82">
        <w:rPr>
          <w:b/>
          <w:bCs/>
          <w:szCs w:val="20"/>
        </w:rPr>
        <w:t>South America Country’s Analysis</w:t>
      </w:r>
    </w:p>
    <w:p w14:paraId="092FD353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Developed data visualizations for datasets representing 12 South American countries.</w:t>
      </w:r>
    </w:p>
    <w:p w14:paraId="0ACAC2C4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Helped in the exploration and analysis of regional data through dynamic charts and maps.</w:t>
      </w:r>
    </w:p>
    <w:p w14:paraId="1F9E81BE" w14:textId="77777777" w:rsidR="006E286F" w:rsidRPr="005B7D82" w:rsidRDefault="006E286F" w:rsidP="006E3F21">
      <w:pPr>
        <w:spacing w:after="240"/>
        <w:ind w:left="-270" w:right="-990" w:hanging="360"/>
        <w:rPr>
          <w:szCs w:val="20"/>
        </w:rPr>
      </w:pPr>
      <w:r w:rsidRPr="005B7D82">
        <w:rPr>
          <w:szCs w:val="20"/>
        </w:rPr>
        <w:t xml:space="preserve">• </w:t>
      </w:r>
      <w:r w:rsidRPr="005B7D82">
        <w:rPr>
          <w:b/>
          <w:bCs/>
          <w:szCs w:val="20"/>
        </w:rPr>
        <w:t>Skills</w:t>
      </w:r>
      <w:r w:rsidRPr="005B7D82">
        <w:rPr>
          <w:szCs w:val="20"/>
        </w:rPr>
        <w:t>: D3.js, Bootstrap, JavaScript, Data Analysis, Data Visualization.</w:t>
      </w:r>
    </w:p>
    <w:p w14:paraId="1EE413C4" w14:textId="77777777" w:rsidR="006E286F" w:rsidRPr="005B7D82" w:rsidRDefault="006E286F" w:rsidP="00581D3B">
      <w:pPr>
        <w:ind w:left="-270" w:right="-990" w:hanging="630"/>
        <w:rPr>
          <w:b/>
          <w:bCs/>
          <w:szCs w:val="20"/>
        </w:rPr>
      </w:pPr>
      <w:r w:rsidRPr="005B7D82">
        <w:rPr>
          <w:b/>
          <w:bCs/>
          <w:szCs w:val="20"/>
        </w:rPr>
        <w:t>Face Detection</w:t>
      </w:r>
    </w:p>
    <w:p w14:paraId="2ED71375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Built a web application using Python and Flask for face detection in uploaded images.</w:t>
      </w:r>
    </w:p>
    <w:p w14:paraId="0C122D66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Implemented the MTCNN (Multi-Task Cascaded Convolutional Neural Network) algorithm for accurate face recognition.</w:t>
      </w:r>
    </w:p>
    <w:p w14:paraId="306456E1" w14:textId="77777777" w:rsidR="006E286F" w:rsidRPr="005B7D82" w:rsidRDefault="006E286F" w:rsidP="00581D3B">
      <w:pPr>
        <w:ind w:left="-270" w:right="-990" w:hanging="360"/>
        <w:rPr>
          <w:szCs w:val="20"/>
        </w:rPr>
      </w:pPr>
      <w:r w:rsidRPr="005B7D82">
        <w:rPr>
          <w:szCs w:val="20"/>
        </w:rPr>
        <w:t>• Enhanced user experience with a clean interface for image upload and detection.</w:t>
      </w:r>
    </w:p>
    <w:p w14:paraId="3E3C9286" w14:textId="1465D1C1" w:rsidR="00003455" w:rsidRPr="005B7D82" w:rsidRDefault="006E286F" w:rsidP="00C7795E">
      <w:pPr>
        <w:spacing w:after="240"/>
        <w:ind w:left="-270" w:right="-990" w:hanging="360"/>
        <w:rPr>
          <w:szCs w:val="20"/>
        </w:rPr>
      </w:pPr>
      <w:r w:rsidRPr="005B7D82">
        <w:rPr>
          <w:szCs w:val="20"/>
        </w:rPr>
        <w:t xml:space="preserve">• </w:t>
      </w:r>
      <w:r w:rsidRPr="005B7D82">
        <w:rPr>
          <w:b/>
          <w:bCs/>
          <w:szCs w:val="20"/>
        </w:rPr>
        <w:t>Skills:</w:t>
      </w:r>
      <w:r w:rsidRPr="005B7D82">
        <w:rPr>
          <w:szCs w:val="20"/>
        </w:rPr>
        <w:t xml:space="preserve"> Python, Flask, OpenCV, MTCNN, Web Application Development, Computer Vision.</w:t>
      </w:r>
    </w:p>
    <w:p w14:paraId="34CDF5F9" w14:textId="5AA896D5" w:rsidR="00F41BEE" w:rsidRDefault="00012D3B" w:rsidP="00581D3B">
      <w:pPr>
        <w:pStyle w:val="Heading1"/>
        <w:spacing w:before="0" w:after="0"/>
        <w:ind w:left="-54" w:right="-990" w:hanging="810"/>
      </w:pPr>
      <w:r>
        <w:t>Skills</w:t>
      </w:r>
    </w:p>
    <w:p w14:paraId="145DD151" w14:textId="5B240D06" w:rsidR="00F41BEE" w:rsidRPr="00C97B36" w:rsidRDefault="00003455" w:rsidP="0055146E">
      <w:pPr>
        <w:spacing w:after="0" w:line="168" w:lineRule="auto"/>
        <w:ind w:left="-270" w:right="-990" w:hanging="81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00AB1F0" wp14:editId="13626314">
                <wp:extent cx="950976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168C3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" strokecolor="black [3200]" strokeweight=".5pt">
                <v:stroke joinstyle="miter"/>
                <w10:anchorlock/>
              </v:line>
            </w:pict>
          </mc:Fallback>
        </mc:AlternateContent>
      </w:r>
      <w:r w:rsidR="00F41BEE">
        <w:t xml:space="preserve"> </w:t>
      </w:r>
    </w:p>
    <w:p w14:paraId="32D923F7" w14:textId="5A8334EC" w:rsidR="00844EA7" w:rsidRPr="005B7D82" w:rsidRDefault="00844EA7" w:rsidP="003D2D84">
      <w:pPr>
        <w:pStyle w:val="ListBullet"/>
        <w:numPr>
          <w:ilvl w:val="0"/>
          <w:numId w:val="0"/>
        </w:numPr>
        <w:spacing w:before="120"/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Front-end:</w:t>
      </w:r>
      <w:r w:rsidRPr="005B7D82">
        <w:rPr>
          <w:szCs w:val="20"/>
        </w:rPr>
        <w:t xml:space="preserve"> HTML/XML, CSS, Java Script, Bootstrap, React.js</w:t>
      </w:r>
      <w:r w:rsidR="00345E01" w:rsidRPr="005B7D82">
        <w:rPr>
          <w:szCs w:val="20"/>
        </w:rPr>
        <w:t>, WordPress</w:t>
      </w:r>
    </w:p>
    <w:p w14:paraId="4F45832F" w14:textId="593FC8D1" w:rsidR="00844EA7" w:rsidRPr="005B7D82" w:rsidRDefault="00844EA7" w:rsidP="00581D3B">
      <w:pPr>
        <w:pStyle w:val="ListBullet"/>
        <w:numPr>
          <w:ilvl w:val="0"/>
          <w:numId w:val="0"/>
        </w:numPr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Back-end:</w:t>
      </w:r>
      <w:r w:rsidRPr="005B7D82">
        <w:rPr>
          <w:szCs w:val="20"/>
        </w:rPr>
        <w:t xml:space="preserve"> Node.js, Express.js, REST APIs design</w:t>
      </w:r>
    </w:p>
    <w:p w14:paraId="38C694B7" w14:textId="69E0DD0C" w:rsidR="00844EA7" w:rsidRPr="005B7D82" w:rsidRDefault="00844EA7" w:rsidP="00581D3B">
      <w:pPr>
        <w:pStyle w:val="ListBullet"/>
        <w:numPr>
          <w:ilvl w:val="0"/>
          <w:numId w:val="0"/>
        </w:numPr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Database Management:</w:t>
      </w:r>
      <w:r w:rsidRPr="005B7D82">
        <w:rPr>
          <w:szCs w:val="20"/>
        </w:rPr>
        <w:t xml:space="preserve"> SQL (MariaDB, MySQL, PostgreSQL), NoSQL (MongoDB)</w:t>
      </w:r>
    </w:p>
    <w:p w14:paraId="354406E0" w14:textId="256AB610" w:rsidR="00844EA7" w:rsidRPr="005B7D82" w:rsidRDefault="00844EA7" w:rsidP="00581D3B">
      <w:pPr>
        <w:pStyle w:val="ListBullet"/>
        <w:numPr>
          <w:ilvl w:val="0"/>
          <w:numId w:val="0"/>
        </w:numPr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Data Tools:</w:t>
      </w:r>
      <w:r w:rsidRPr="005B7D82">
        <w:rPr>
          <w:szCs w:val="20"/>
        </w:rPr>
        <w:t xml:space="preserve"> Python (Pandas, NumPy, Matplotlib, scikit-learn)</w:t>
      </w:r>
    </w:p>
    <w:p w14:paraId="0DC8836A" w14:textId="5BFAC346" w:rsidR="00844EA7" w:rsidRPr="005B7D82" w:rsidRDefault="00844EA7" w:rsidP="00A628F2">
      <w:pPr>
        <w:pStyle w:val="ListBullet"/>
        <w:numPr>
          <w:ilvl w:val="0"/>
          <w:numId w:val="0"/>
        </w:numPr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Cybersecurity:</w:t>
      </w:r>
      <w:r w:rsidRPr="005B7D82">
        <w:rPr>
          <w:szCs w:val="20"/>
        </w:rPr>
        <w:t xml:space="preserve"> FTK Imager, Autopsy, Magnet Axiom,</w:t>
      </w:r>
      <w:r w:rsidR="00586288" w:rsidRPr="005B7D82">
        <w:rPr>
          <w:szCs w:val="20"/>
        </w:rPr>
        <w:t xml:space="preserve"> Wireshark,</w:t>
      </w:r>
      <w:r w:rsidRPr="005B7D82">
        <w:rPr>
          <w:szCs w:val="20"/>
        </w:rPr>
        <w:t xml:space="preserve"> </w:t>
      </w:r>
      <w:r w:rsidR="00586288" w:rsidRPr="005B7D82">
        <w:rPr>
          <w:szCs w:val="20"/>
        </w:rPr>
        <w:t>Nmap, Burp</w:t>
      </w:r>
      <w:r w:rsidR="00AF3E62" w:rsidRPr="005B7D82">
        <w:rPr>
          <w:szCs w:val="20"/>
        </w:rPr>
        <w:t xml:space="preserve"> Suite,</w:t>
      </w:r>
      <w:r w:rsidR="00A628F2" w:rsidRPr="005B7D82">
        <w:rPr>
          <w:szCs w:val="20"/>
        </w:rPr>
        <w:t xml:space="preserve"> </w:t>
      </w:r>
      <w:r w:rsidR="006B0A65" w:rsidRPr="005B7D82">
        <w:rPr>
          <w:szCs w:val="20"/>
        </w:rPr>
        <w:t>SQL Map</w:t>
      </w:r>
      <w:r w:rsidR="00A628F2" w:rsidRPr="005B7D82">
        <w:rPr>
          <w:szCs w:val="20"/>
        </w:rPr>
        <w:t>,</w:t>
      </w:r>
      <w:r w:rsidR="00586288" w:rsidRPr="005B7D82">
        <w:rPr>
          <w:szCs w:val="20"/>
        </w:rPr>
        <w:t xml:space="preserve"> </w:t>
      </w:r>
      <w:r w:rsidR="00A628F2" w:rsidRPr="005B7D82">
        <w:rPr>
          <w:szCs w:val="20"/>
        </w:rPr>
        <w:t xml:space="preserve">Metasploit, </w:t>
      </w:r>
      <w:r w:rsidR="00B0268F" w:rsidRPr="005B7D82">
        <w:rPr>
          <w:szCs w:val="20"/>
        </w:rPr>
        <w:t xml:space="preserve">Nessus, </w:t>
      </w:r>
      <w:r w:rsidR="00A628F2" w:rsidRPr="005B7D82">
        <w:rPr>
          <w:szCs w:val="20"/>
        </w:rPr>
        <w:t>Kali</w:t>
      </w:r>
      <w:r w:rsidRPr="005B7D82">
        <w:rPr>
          <w:szCs w:val="20"/>
        </w:rPr>
        <w:t xml:space="preserve"> Linux</w:t>
      </w:r>
    </w:p>
    <w:p w14:paraId="40B65BC7" w14:textId="52E029C7" w:rsidR="00DC2506" w:rsidRPr="005B7D82" w:rsidRDefault="00844EA7" w:rsidP="00581D3B">
      <w:pPr>
        <w:pStyle w:val="ListBullet"/>
        <w:numPr>
          <w:ilvl w:val="0"/>
          <w:numId w:val="0"/>
        </w:numPr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Tools &amp; Platforms:</w:t>
      </w:r>
      <w:r w:rsidRPr="005B7D82">
        <w:rPr>
          <w:szCs w:val="20"/>
        </w:rPr>
        <w:t xml:space="preserve"> Docker, AWS (EC2, S3, RDS), Git</w:t>
      </w:r>
    </w:p>
    <w:p w14:paraId="2CB03FD3" w14:textId="77777777" w:rsidR="00A013FE" w:rsidRDefault="00A013FE" w:rsidP="00581D3B">
      <w:pPr>
        <w:pStyle w:val="ListBullet"/>
        <w:numPr>
          <w:ilvl w:val="0"/>
          <w:numId w:val="0"/>
        </w:numPr>
        <w:ind w:left="-270" w:right="-990" w:hanging="630"/>
        <w:rPr>
          <w:sz w:val="18"/>
          <w:szCs w:val="18"/>
        </w:rPr>
      </w:pPr>
    </w:p>
    <w:p w14:paraId="451C3A93" w14:textId="701C87E0" w:rsidR="00A013FE" w:rsidRPr="00A013FE" w:rsidRDefault="00A013FE" w:rsidP="00A013FE">
      <w:pPr>
        <w:pStyle w:val="Heading1"/>
        <w:spacing w:before="0" w:after="0"/>
        <w:ind w:left="-54" w:right="-990" w:hanging="810"/>
      </w:pPr>
      <w:r>
        <w:t>Pu</w:t>
      </w:r>
      <w:r w:rsidR="00FB06F2">
        <w:t>blications</w:t>
      </w:r>
    </w:p>
    <w:p w14:paraId="23844716" w14:textId="77777777" w:rsidR="004C310B" w:rsidRDefault="006E67F9" w:rsidP="004C310B">
      <w:pPr>
        <w:pStyle w:val="ListBullet"/>
        <w:numPr>
          <w:ilvl w:val="0"/>
          <w:numId w:val="0"/>
        </w:numPr>
        <w:ind w:left="-378" w:right="-990" w:hanging="630"/>
        <w:rPr>
          <w:b/>
          <w:bCs/>
          <w:sz w:val="18"/>
          <w:szCs w:val="18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CF705D7" wp14:editId="5E4EB54E">
                <wp:extent cx="9509760" cy="8890"/>
                <wp:effectExtent l="0" t="0" r="34290" b="29210"/>
                <wp:docPr id="11661393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0" cy="88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06ED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8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A70C8D0" w14:textId="38C648DF" w:rsidR="005938C5" w:rsidRPr="00C97B36" w:rsidRDefault="004C310B" w:rsidP="00C7795E">
      <w:pPr>
        <w:pStyle w:val="ListBullet"/>
        <w:numPr>
          <w:ilvl w:val="0"/>
          <w:numId w:val="0"/>
        </w:numPr>
        <w:spacing w:after="100" w:afterAutospacing="1"/>
        <w:ind w:left="-234" w:right="-1350" w:hanging="630"/>
        <w:rPr>
          <w:sz w:val="18"/>
          <w:szCs w:val="18"/>
        </w:rPr>
      </w:pPr>
      <w:r w:rsidRPr="004C310B">
        <w:rPr>
          <w:szCs w:val="20"/>
        </w:rPr>
        <w:t>Windows 1</w:t>
      </w:r>
      <w:r w:rsidRPr="005B7D82">
        <w:rPr>
          <w:szCs w:val="20"/>
        </w:rPr>
        <w:t>1</w:t>
      </w:r>
      <w:r w:rsidRPr="004C310B">
        <w:rPr>
          <w:szCs w:val="20"/>
        </w:rPr>
        <w:t xml:space="preserve"> Jump List and</w:t>
      </w:r>
      <w:r w:rsidRPr="005B7D82">
        <w:rPr>
          <w:szCs w:val="20"/>
        </w:rPr>
        <w:t xml:space="preserve"> </w:t>
      </w:r>
      <w:r w:rsidRPr="004C310B">
        <w:rPr>
          <w:szCs w:val="20"/>
        </w:rPr>
        <w:t>Link File Artifacts - Saved,</w:t>
      </w:r>
      <w:r w:rsidRPr="005B7D82">
        <w:rPr>
          <w:szCs w:val="20"/>
        </w:rPr>
        <w:t xml:space="preserve"> </w:t>
      </w:r>
      <w:r w:rsidRPr="005B7D82">
        <w:rPr>
          <w:szCs w:val="20"/>
        </w:rPr>
        <w:t>Copied and Moved</w:t>
      </w:r>
      <w:r w:rsidR="00BF014D" w:rsidRPr="00BF014D">
        <w:rPr>
          <w:sz w:val="18"/>
          <w:szCs w:val="18"/>
        </w:rPr>
        <w:t xml:space="preserve">                                  </w:t>
      </w:r>
      <w:r w:rsidR="00BF014D" w:rsidRPr="00BF014D">
        <w:rPr>
          <w:b/>
          <w:bCs/>
          <w:sz w:val="18"/>
          <w:szCs w:val="18"/>
        </w:rPr>
        <w:t xml:space="preserve">                                                                                 </w:t>
      </w:r>
      <w:r w:rsidR="005B7D82">
        <w:rPr>
          <w:b/>
          <w:bCs/>
          <w:sz w:val="18"/>
          <w:szCs w:val="18"/>
        </w:rPr>
        <w:t xml:space="preserve">       </w:t>
      </w:r>
      <w:r w:rsidR="00C7795E">
        <w:rPr>
          <w:b/>
          <w:bCs/>
          <w:sz w:val="18"/>
          <w:szCs w:val="18"/>
        </w:rPr>
        <w:t xml:space="preserve">  </w:t>
      </w:r>
      <w:r w:rsidR="005B7D82" w:rsidRPr="005B7D82">
        <w:rPr>
          <w:b/>
          <w:bCs/>
          <w:szCs w:val="20"/>
        </w:rPr>
        <w:t>under</w:t>
      </w:r>
      <w:r w:rsidR="005B7D82">
        <w:rPr>
          <w:b/>
          <w:bCs/>
          <w:szCs w:val="20"/>
        </w:rPr>
        <w:t xml:space="preserve"> </w:t>
      </w:r>
      <w:r w:rsidR="005B7D82" w:rsidRPr="005B7D82">
        <w:rPr>
          <w:b/>
          <w:bCs/>
          <w:szCs w:val="20"/>
        </w:rPr>
        <w:t>preparation</w:t>
      </w:r>
      <w:r w:rsidR="00BF014D" w:rsidRPr="005B7D82">
        <w:rPr>
          <w:b/>
          <w:bCs/>
          <w:szCs w:val="20"/>
        </w:rPr>
        <w:t xml:space="preserve">     </w:t>
      </w:r>
      <w:r w:rsidR="00BF014D" w:rsidRPr="00BF014D">
        <w:rPr>
          <w:b/>
          <w:bCs/>
          <w:sz w:val="18"/>
          <w:szCs w:val="18"/>
        </w:rPr>
        <w:t xml:space="preserve">       </w:t>
      </w:r>
      <w:r w:rsidR="00BF014D" w:rsidRPr="00BF014D">
        <w:rPr>
          <w:b/>
          <w:bCs/>
          <w:sz w:val="18"/>
          <w:szCs w:val="18"/>
        </w:rPr>
        <w:t> </w:t>
      </w:r>
      <w:r w:rsidR="00BF014D" w:rsidRPr="00BF014D">
        <w:rPr>
          <w:b/>
          <w:bCs/>
          <w:sz w:val="18"/>
          <w:szCs w:val="18"/>
        </w:rPr>
        <w:t xml:space="preserve">   </w:t>
      </w:r>
    </w:p>
    <w:p w14:paraId="781C92F1" w14:textId="0A3DFC7A" w:rsidR="00012D3B" w:rsidRDefault="00012D3B" w:rsidP="005B7D82">
      <w:pPr>
        <w:pStyle w:val="Heading1"/>
        <w:spacing w:before="0" w:after="0"/>
        <w:ind w:left="-54" w:right="-990" w:hanging="810"/>
      </w:pPr>
      <w:r>
        <w:t>Certificate</w:t>
      </w:r>
    </w:p>
    <w:p w14:paraId="7B3E322A" w14:textId="77777777" w:rsidR="00012D3B" w:rsidRPr="00003455" w:rsidRDefault="00012D3B" w:rsidP="0055146E">
      <w:pPr>
        <w:spacing w:after="0" w:line="168" w:lineRule="auto"/>
        <w:ind w:left="-270" w:right="-1440" w:hanging="81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C1776F6" wp14:editId="66B20D71">
                <wp:extent cx="9509760" cy="28575"/>
                <wp:effectExtent l="0" t="0" r="34290" b="28575"/>
                <wp:docPr id="92630146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7D4AC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1DA1FBA" w14:textId="77777777" w:rsidR="005F4591" w:rsidRPr="005B7D82" w:rsidRDefault="005F4591" w:rsidP="003D2D84">
      <w:pPr>
        <w:pStyle w:val="ListBullet"/>
        <w:numPr>
          <w:ilvl w:val="0"/>
          <w:numId w:val="0"/>
        </w:numPr>
        <w:spacing w:before="120"/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Full Stack Developer,</w:t>
      </w:r>
      <w:r w:rsidRPr="005B7D82">
        <w:rPr>
          <w:szCs w:val="20"/>
        </w:rPr>
        <w:t xml:space="preserve"> Certified by Boot Camp Udemy.</w:t>
      </w:r>
    </w:p>
    <w:p w14:paraId="77FFE2EE" w14:textId="77777777" w:rsidR="005F4591" w:rsidRPr="005B7D82" w:rsidRDefault="005F4591" w:rsidP="00581D3B">
      <w:pPr>
        <w:pStyle w:val="ListBullet"/>
        <w:numPr>
          <w:ilvl w:val="0"/>
          <w:numId w:val="0"/>
        </w:numPr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Cloud Computing (AWS),</w:t>
      </w:r>
      <w:r w:rsidRPr="005B7D82">
        <w:rPr>
          <w:szCs w:val="20"/>
        </w:rPr>
        <w:t xml:space="preserve"> Certified by Udemy.</w:t>
      </w:r>
    </w:p>
    <w:p w14:paraId="2EB1C5CA" w14:textId="77777777" w:rsidR="005F4591" w:rsidRPr="005B7D82" w:rsidRDefault="005F4591" w:rsidP="00FB06F2">
      <w:pPr>
        <w:pStyle w:val="ListBullet"/>
        <w:numPr>
          <w:ilvl w:val="0"/>
          <w:numId w:val="0"/>
        </w:numPr>
        <w:ind w:left="-270" w:right="-1080" w:hanging="630"/>
        <w:rPr>
          <w:szCs w:val="20"/>
        </w:rPr>
      </w:pPr>
      <w:r w:rsidRPr="005B7D82">
        <w:rPr>
          <w:b/>
          <w:bCs/>
          <w:szCs w:val="20"/>
        </w:rPr>
        <w:t>Ethical Hacking,</w:t>
      </w:r>
      <w:r w:rsidRPr="005B7D82">
        <w:rPr>
          <w:szCs w:val="20"/>
        </w:rPr>
        <w:t xml:space="preserve"> Certified by Udemy.</w:t>
      </w:r>
    </w:p>
    <w:p w14:paraId="094E1871" w14:textId="74FD9DA3" w:rsidR="00012D3B" w:rsidRPr="005B7D82" w:rsidRDefault="005F4591" w:rsidP="00581D3B">
      <w:pPr>
        <w:pStyle w:val="ListBullet"/>
        <w:numPr>
          <w:ilvl w:val="0"/>
          <w:numId w:val="0"/>
        </w:numPr>
        <w:ind w:left="-270" w:right="-990" w:hanging="630"/>
        <w:rPr>
          <w:szCs w:val="20"/>
        </w:rPr>
      </w:pPr>
      <w:r w:rsidRPr="005B7D82">
        <w:rPr>
          <w:b/>
          <w:bCs/>
          <w:szCs w:val="20"/>
        </w:rPr>
        <w:t>Technical Support,</w:t>
      </w:r>
      <w:r w:rsidRPr="005B7D82">
        <w:rPr>
          <w:szCs w:val="20"/>
        </w:rPr>
        <w:t xml:space="preserve"> Certified by Google in Coursera.</w:t>
      </w:r>
    </w:p>
    <w:sectPr w:rsidR="00012D3B" w:rsidRPr="005B7D82" w:rsidSect="001615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24480" w:code="3"/>
      <w:pgMar w:top="450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D3303" w14:textId="77777777" w:rsidR="00350045" w:rsidRDefault="00350045">
      <w:pPr>
        <w:spacing w:after="0"/>
      </w:pPr>
      <w:r>
        <w:separator/>
      </w:r>
    </w:p>
  </w:endnote>
  <w:endnote w:type="continuationSeparator" w:id="0">
    <w:p w14:paraId="038BCF38" w14:textId="77777777" w:rsidR="00350045" w:rsidRDefault="00350045">
      <w:pPr>
        <w:spacing w:after="0"/>
      </w:pPr>
      <w:r>
        <w:continuationSeparator/>
      </w:r>
    </w:p>
  </w:endnote>
  <w:endnote w:type="continuationNotice" w:id="1">
    <w:p w14:paraId="07678E7A" w14:textId="77777777" w:rsidR="00350045" w:rsidRDefault="0035004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E06B2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0082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4331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D875A" w14:textId="77777777" w:rsidR="00350045" w:rsidRDefault="00350045">
      <w:pPr>
        <w:spacing w:after="0"/>
      </w:pPr>
      <w:r>
        <w:separator/>
      </w:r>
    </w:p>
  </w:footnote>
  <w:footnote w:type="continuationSeparator" w:id="0">
    <w:p w14:paraId="4D3CB592" w14:textId="77777777" w:rsidR="00350045" w:rsidRDefault="00350045">
      <w:pPr>
        <w:spacing w:after="0"/>
      </w:pPr>
      <w:r>
        <w:continuationSeparator/>
      </w:r>
    </w:p>
  </w:footnote>
  <w:footnote w:type="continuationNotice" w:id="1">
    <w:p w14:paraId="1E268A42" w14:textId="77777777" w:rsidR="00350045" w:rsidRDefault="0035004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BE38C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75D2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C0409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3"/>
    <w:rsid w:val="00003455"/>
    <w:rsid w:val="00012D3B"/>
    <w:rsid w:val="00016870"/>
    <w:rsid w:val="00021C10"/>
    <w:rsid w:val="00023B90"/>
    <w:rsid w:val="00032277"/>
    <w:rsid w:val="00032383"/>
    <w:rsid w:val="00032982"/>
    <w:rsid w:val="0003532A"/>
    <w:rsid w:val="00037A3D"/>
    <w:rsid w:val="00037A80"/>
    <w:rsid w:val="0004081D"/>
    <w:rsid w:val="00042B83"/>
    <w:rsid w:val="00047720"/>
    <w:rsid w:val="00047C0B"/>
    <w:rsid w:val="000539BD"/>
    <w:rsid w:val="00065BB5"/>
    <w:rsid w:val="00066E2A"/>
    <w:rsid w:val="00076DB4"/>
    <w:rsid w:val="0009195F"/>
    <w:rsid w:val="00094328"/>
    <w:rsid w:val="00096A1A"/>
    <w:rsid w:val="000A2EEE"/>
    <w:rsid w:val="000D355D"/>
    <w:rsid w:val="000D643D"/>
    <w:rsid w:val="000F4E04"/>
    <w:rsid w:val="000F5C56"/>
    <w:rsid w:val="000F7AF7"/>
    <w:rsid w:val="001046AC"/>
    <w:rsid w:val="0011008C"/>
    <w:rsid w:val="00111371"/>
    <w:rsid w:val="00112B22"/>
    <w:rsid w:val="00116A75"/>
    <w:rsid w:val="001172E5"/>
    <w:rsid w:val="001273FE"/>
    <w:rsid w:val="001274B5"/>
    <w:rsid w:val="00140528"/>
    <w:rsid w:val="001433E3"/>
    <w:rsid w:val="00145C8F"/>
    <w:rsid w:val="00153374"/>
    <w:rsid w:val="00156185"/>
    <w:rsid w:val="0016014D"/>
    <w:rsid w:val="001608CC"/>
    <w:rsid w:val="00161539"/>
    <w:rsid w:val="00162DB5"/>
    <w:rsid w:val="001723EA"/>
    <w:rsid w:val="0018191F"/>
    <w:rsid w:val="00181FE7"/>
    <w:rsid w:val="00186230"/>
    <w:rsid w:val="001D4B58"/>
    <w:rsid w:val="001F1AA5"/>
    <w:rsid w:val="001F2D31"/>
    <w:rsid w:val="00200572"/>
    <w:rsid w:val="002361C1"/>
    <w:rsid w:val="00262033"/>
    <w:rsid w:val="00264C20"/>
    <w:rsid w:val="00271453"/>
    <w:rsid w:val="00273FD5"/>
    <w:rsid w:val="00276E4F"/>
    <w:rsid w:val="00283377"/>
    <w:rsid w:val="00291A6E"/>
    <w:rsid w:val="00295104"/>
    <w:rsid w:val="002A5E33"/>
    <w:rsid w:val="002C0DDD"/>
    <w:rsid w:val="002D59A2"/>
    <w:rsid w:val="002F6937"/>
    <w:rsid w:val="00302F19"/>
    <w:rsid w:val="00304507"/>
    <w:rsid w:val="003108DB"/>
    <w:rsid w:val="00331246"/>
    <w:rsid w:val="003319FB"/>
    <w:rsid w:val="00345E01"/>
    <w:rsid w:val="00350045"/>
    <w:rsid w:val="00351891"/>
    <w:rsid w:val="00351D1B"/>
    <w:rsid w:val="00357FD0"/>
    <w:rsid w:val="003630D5"/>
    <w:rsid w:val="00374627"/>
    <w:rsid w:val="00380722"/>
    <w:rsid w:val="003834AE"/>
    <w:rsid w:val="00394A6D"/>
    <w:rsid w:val="003B1876"/>
    <w:rsid w:val="003B2143"/>
    <w:rsid w:val="003C14A1"/>
    <w:rsid w:val="003C38F0"/>
    <w:rsid w:val="003D2D84"/>
    <w:rsid w:val="003E0AF0"/>
    <w:rsid w:val="003E56F6"/>
    <w:rsid w:val="003F19B9"/>
    <w:rsid w:val="00400FD0"/>
    <w:rsid w:val="0040118E"/>
    <w:rsid w:val="00420DE9"/>
    <w:rsid w:val="00433CD1"/>
    <w:rsid w:val="00445933"/>
    <w:rsid w:val="004476A1"/>
    <w:rsid w:val="004476B0"/>
    <w:rsid w:val="00447915"/>
    <w:rsid w:val="00464889"/>
    <w:rsid w:val="004938FE"/>
    <w:rsid w:val="004A4BFA"/>
    <w:rsid w:val="004C310B"/>
    <w:rsid w:val="004D433E"/>
    <w:rsid w:val="004E47F6"/>
    <w:rsid w:val="004E6381"/>
    <w:rsid w:val="004F305A"/>
    <w:rsid w:val="004F7524"/>
    <w:rsid w:val="00504FB9"/>
    <w:rsid w:val="005114E7"/>
    <w:rsid w:val="005316DC"/>
    <w:rsid w:val="005338E9"/>
    <w:rsid w:val="00536083"/>
    <w:rsid w:val="00542008"/>
    <w:rsid w:val="005463C0"/>
    <w:rsid w:val="00550C50"/>
    <w:rsid w:val="0055146E"/>
    <w:rsid w:val="00551ED0"/>
    <w:rsid w:val="00581D3B"/>
    <w:rsid w:val="00582E2D"/>
    <w:rsid w:val="00586288"/>
    <w:rsid w:val="005938C5"/>
    <w:rsid w:val="005A1CE4"/>
    <w:rsid w:val="005A29F5"/>
    <w:rsid w:val="005A77FC"/>
    <w:rsid w:val="005A7D8A"/>
    <w:rsid w:val="005B7D82"/>
    <w:rsid w:val="005C2BF4"/>
    <w:rsid w:val="005C39E8"/>
    <w:rsid w:val="005D49B2"/>
    <w:rsid w:val="005D5D10"/>
    <w:rsid w:val="005E25F7"/>
    <w:rsid w:val="005E591B"/>
    <w:rsid w:val="005E5E55"/>
    <w:rsid w:val="005F04C0"/>
    <w:rsid w:val="005F4591"/>
    <w:rsid w:val="00605599"/>
    <w:rsid w:val="00616068"/>
    <w:rsid w:val="00627B1A"/>
    <w:rsid w:val="00634418"/>
    <w:rsid w:val="00640B35"/>
    <w:rsid w:val="006734FD"/>
    <w:rsid w:val="00692F19"/>
    <w:rsid w:val="006953A2"/>
    <w:rsid w:val="006A3B68"/>
    <w:rsid w:val="006A3D6F"/>
    <w:rsid w:val="006B0A65"/>
    <w:rsid w:val="006B4315"/>
    <w:rsid w:val="006C1326"/>
    <w:rsid w:val="006D236F"/>
    <w:rsid w:val="006E0605"/>
    <w:rsid w:val="006E286F"/>
    <w:rsid w:val="006E3F21"/>
    <w:rsid w:val="006E401C"/>
    <w:rsid w:val="006E549B"/>
    <w:rsid w:val="006E67F9"/>
    <w:rsid w:val="006F0EAE"/>
    <w:rsid w:val="006F2441"/>
    <w:rsid w:val="00711175"/>
    <w:rsid w:val="00712084"/>
    <w:rsid w:val="00712F8C"/>
    <w:rsid w:val="007148DA"/>
    <w:rsid w:val="007571DC"/>
    <w:rsid w:val="007661F3"/>
    <w:rsid w:val="00774126"/>
    <w:rsid w:val="0077621B"/>
    <w:rsid w:val="00781236"/>
    <w:rsid w:val="007941C7"/>
    <w:rsid w:val="007963CE"/>
    <w:rsid w:val="007A7186"/>
    <w:rsid w:val="007C057E"/>
    <w:rsid w:val="007D00B3"/>
    <w:rsid w:val="00812A74"/>
    <w:rsid w:val="008158B3"/>
    <w:rsid w:val="008242F6"/>
    <w:rsid w:val="00824550"/>
    <w:rsid w:val="008338F3"/>
    <w:rsid w:val="008406FF"/>
    <w:rsid w:val="0084136C"/>
    <w:rsid w:val="00844EA7"/>
    <w:rsid w:val="00855CA3"/>
    <w:rsid w:val="00860D0F"/>
    <w:rsid w:val="0086325C"/>
    <w:rsid w:val="00873549"/>
    <w:rsid w:val="00875E29"/>
    <w:rsid w:val="00886378"/>
    <w:rsid w:val="00886E4A"/>
    <w:rsid w:val="008916B6"/>
    <w:rsid w:val="008C61C9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3428"/>
    <w:rsid w:val="009757B2"/>
    <w:rsid w:val="009763C8"/>
    <w:rsid w:val="009805BA"/>
    <w:rsid w:val="00982EDE"/>
    <w:rsid w:val="009858B8"/>
    <w:rsid w:val="009A4D16"/>
    <w:rsid w:val="009B24B9"/>
    <w:rsid w:val="009C2119"/>
    <w:rsid w:val="009C429D"/>
    <w:rsid w:val="009C7FD6"/>
    <w:rsid w:val="009D04EB"/>
    <w:rsid w:val="009D41D9"/>
    <w:rsid w:val="009D5B56"/>
    <w:rsid w:val="009E3475"/>
    <w:rsid w:val="009F1D3F"/>
    <w:rsid w:val="009F2912"/>
    <w:rsid w:val="00A00679"/>
    <w:rsid w:val="00A013FE"/>
    <w:rsid w:val="00A06DAB"/>
    <w:rsid w:val="00A249B7"/>
    <w:rsid w:val="00A36F7A"/>
    <w:rsid w:val="00A42DB9"/>
    <w:rsid w:val="00A628F2"/>
    <w:rsid w:val="00A7066C"/>
    <w:rsid w:val="00A70EFD"/>
    <w:rsid w:val="00A8131A"/>
    <w:rsid w:val="00A95B24"/>
    <w:rsid w:val="00AA2091"/>
    <w:rsid w:val="00AB2C3D"/>
    <w:rsid w:val="00AB39AE"/>
    <w:rsid w:val="00AB7942"/>
    <w:rsid w:val="00AD449E"/>
    <w:rsid w:val="00AF3073"/>
    <w:rsid w:val="00AF3E62"/>
    <w:rsid w:val="00B0268F"/>
    <w:rsid w:val="00B063E6"/>
    <w:rsid w:val="00B15C87"/>
    <w:rsid w:val="00B203B6"/>
    <w:rsid w:val="00B35070"/>
    <w:rsid w:val="00B430AF"/>
    <w:rsid w:val="00B5201C"/>
    <w:rsid w:val="00B5257D"/>
    <w:rsid w:val="00B610B1"/>
    <w:rsid w:val="00B62AAA"/>
    <w:rsid w:val="00B769EE"/>
    <w:rsid w:val="00B8342B"/>
    <w:rsid w:val="00B86516"/>
    <w:rsid w:val="00BA239C"/>
    <w:rsid w:val="00BA4578"/>
    <w:rsid w:val="00BB273E"/>
    <w:rsid w:val="00BD735D"/>
    <w:rsid w:val="00BF014D"/>
    <w:rsid w:val="00C03729"/>
    <w:rsid w:val="00C04033"/>
    <w:rsid w:val="00C30F46"/>
    <w:rsid w:val="00C32479"/>
    <w:rsid w:val="00C41A0E"/>
    <w:rsid w:val="00C444AC"/>
    <w:rsid w:val="00C57E43"/>
    <w:rsid w:val="00C57FBF"/>
    <w:rsid w:val="00C600F9"/>
    <w:rsid w:val="00C6464E"/>
    <w:rsid w:val="00C72B59"/>
    <w:rsid w:val="00C76247"/>
    <w:rsid w:val="00C7657D"/>
    <w:rsid w:val="00C7795E"/>
    <w:rsid w:val="00C82E39"/>
    <w:rsid w:val="00C86F4F"/>
    <w:rsid w:val="00C904F1"/>
    <w:rsid w:val="00C9734F"/>
    <w:rsid w:val="00C97B36"/>
    <w:rsid w:val="00CC42B0"/>
    <w:rsid w:val="00CC75DB"/>
    <w:rsid w:val="00CD0B13"/>
    <w:rsid w:val="00CE1DA2"/>
    <w:rsid w:val="00D016ED"/>
    <w:rsid w:val="00D05F48"/>
    <w:rsid w:val="00D16978"/>
    <w:rsid w:val="00D241A0"/>
    <w:rsid w:val="00D33143"/>
    <w:rsid w:val="00D37D67"/>
    <w:rsid w:val="00D4111F"/>
    <w:rsid w:val="00D468C9"/>
    <w:rsid w:val="00D51B7C"/>
    <w:rsid w:val="00D52131"/>
    <w:rsid w:val="00D56207"/>
    <w:rsid w:val="00D6278D"/>
    <w:rsid w:val="00D70D82"/>
    <w:rsid w:val="00D7441A"/>
    <w:rsid w:val="00D757F2"/>
    <w:rsid w:val="00D765AF"/>
    <w:rsid w:val="00D92B52"/>
    <w:rsid w:val="00D95183"/>
    <w:rsid w:val="00DA7A44"/>
    <w:rsid w:val="00DA7B9D"/>
    <w:rsid w:val="00DC2506"/>
    <w:rsid w:val="00DC2F58"/>
    <w:rsid w:val="00DC43BE"/>
    <w:rsid w:val="00DD4208"/>
    <w:rsid w:val="00DF3D23"/>
    <w:rsid w:val="00E00F13"/>
    <w:rsid w:val="00E01B82"/>
    <w:rsid w:val="00E120E4"/>
    <w:rsid w:val="00E23538"/>
    <w:rsid w:val="00E321B6"/>
    <w:rsid w:val="00E45F8D"/>
    <w:rsid w:val="00E462B7"/>
    <w:rsid w:val="00E71047"/>
    <w:rsid w:val="00E726F0"/>
    <w:rsid w:val="00E7394C"/>
    <w:rsid w:val="00E808BF"/>
    <w:rsid w:val="00E904BE"/>
    <w:rsid w:val="00EA1079"/>
    <w:rsid w:val="00EA2B92"/>
    <w:rsid w:val="00EB41A9"/>
    <w:rsid w:val="00EC12CE"/>
    <w:rsid w:val="00EC1AC1"/>
    <w:rsid w:val="00ED598E"/>
    <w:rsid w:val="00ED6CA7"/>
    <w:rsid w:val="00ED7FEB"/>
    <w:rsid w:val="00EE25F3"/>
    <w:rsid w:val="00EF7B97"/>
    <w:rsid w:val="00F11895"/>
    <w:rsid w:val="00F37140"/>
    <w:rsid w:val="00F40303"/>
    <w:rsid w:val="00F41BEE"/>
    <w:rsid w:val="00F622C6"/>
    <w:rsid w:val="00F8486E"/>
    <w:rsid w:val="00FB06F2"/>
    <w:rsid w:val="00F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D1E32"/>
  <w15:chartTrackingRefBased/>
  <w15:docId w15:val="{176BDC4D-745D-4DF0-A117-C4303F9C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D3B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2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kianakiashemshaki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kkiana@bgsu.ed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alconbgsu-my.sharepoint.com/:b:/g/personal/kkiana_bgsu_edu/EYTUyxvmYYdGn2uqJAfzS4UBo4D1kpVsaoiYox3ucxupgQ?e=kqgDA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ianakiashemshaki.github.io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aki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6EAE3891104C609C69F303583D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EEF-547D-4F16-9AA4-6A869701D8E6}"/>
      </w:docPartPr>
      <w:docPartBody>
        <w:p w:rsidR="00721C19" w:rsidRDefault="00721C19">
          <w:pPr>
            <w:pStyle w:val="ED6EAE3891104C609C69F303583DF92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19"/>
    <w:rsid w:val="001273FE"/>
    <w:rsid w:val="00145C8F"/>
    <w:rsid w:val="001A7623"/>
    <w:rsid w:val="00372C75"/>
    <w:rsid w:val="00721C19"/>
    <w:rsid w:val="009A4D16"/>
    <w:rsid w:val="00AC5A13"/>
    <w:rsid w:val="00B05C1D"/>
    <w:rsid w:val="00C76247"/>
    <w:rsid w:val="00C7657D"/>
    <w:rsid w:val="00CC42B0"/>
    <w:rsid w:val="00D600E8"/>
    <w:rsid w:val="00DA7A44"/>
    <w:rsid w:val="00E7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6EAE3891104C609C69F303583DF920">
    <w:name w:val="ED6EAE3891104C609C69F303583DF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248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kiashemshaki</dc:creator>
  <cp:keywords/>
  <dc:description/>
  <cp:lastModifiedBy>Kiana Kiashemshaki</cp:lastModifiedBy>
  <cp:revision>107</cp:revision>
  <dcterms:created xsi:type="dcterms:W3CDTF">2024-12-19T05:18:00Z</dcterms:created>
  <dcterms:modified xsi:type="dcterms:W3CDTF">2025-01-28T03:21:00Z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